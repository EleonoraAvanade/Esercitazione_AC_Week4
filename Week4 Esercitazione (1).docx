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2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E5250E1" w:rsidR="00547F36" w:rsidRPr="001E6010" w:rsidRDefault="0065714C">
            <w:pPr>
              <w:pStyle w:val="Informazionisullostudente"/>
            </w:pPr>
            <w:r>
              <w:t>Eleonora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999F28A" w:rsidR="00547F36" w:rsidRPr="001E6010" w:rsidRDefault="0065714C">
            <w:pPr>
              <w:pStyle w:val="Informazionisullostudente"/>
            </w:pPr>
            <w:r>
              <w:t>Lombardo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CE42DF6" w:rsidR="00547F36" w:rsidRPr="001E6010" w:rsidRDefault="0065714C">
            <w:pPr>
              <w:pStyle w:val="Informazionisullostudente"/>
            </w:pPr>
            <w:r>
              <w:t>6-08-2021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8C40040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024A4E7A" w14:textId="72C2EEC1" w:rsidR="0065714C" w:rsidRDefault="0065714C" w:rsidP="0065714C">
      <w:pPr>
        <w:pStyle w:val="ListParagraph"/>
        <w:ind w:left="1080"/>
      </w:pPr>
      <w:r>
        <w:t>Un web service è un’interfaccia attraverso la quale più dispositivi possono comunicare e mostrarci i servizi disponibili.</w:t>
      </w:r>
    </w:p>
    <w:p w14:paraId="3B4E5BCC" w14:textId="4C209FAB" w:rsidR="004E3A76" w:rsidRDefault="004E3A76" w:rsidP="0065714C">
      <w:pPr>
        <w:pStyle w:val="ListParagraph"/>
        <w:ind w:left="1080"/>
      </w:pPr>
      <w:r>
        <w:t>I messaggi scambiati sono con un formato stabilito dal protollo.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527092B8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43B96D04" w14:textId="0E2C6CB4" w:rsidR="00D94A83" w:rsidRDefault="00D94A83" w:rsidP="00D94A83">
      <w:pPr>
        <w:pStyle w:val="ListParagraph"/>
        <w:ind w:left="1080"/>
      </w:pPr>
      <w:r>
        <w:t>Versione del protocollo utilizzato</w:t>
      </w:r>
    </w:p>
    <w:p w14:paraId="5952ED23" w14:textId="7C7571A1" w:rsidR="00D94A83" w:rsidRDefault="00D94A83" w:rsidP="00D94A83">
      <w:pPr>
        <w:pStyle w:val="ListParagraph"/>
        <w:ind w:left="1080"/>
      </w:pPr>
      <w:r>
        <w:t>Status code (codice + messaggio allegato)</w:t>
      </w:r>
    </w:p>
    <w:p w14:paraId="40953A0E" w14:textId="0B1C868C" w:rsidR="00D94A83" w:rsidRDefault="00D94A83" w:rsidP="00D94A83">
      <w:pPr>
        <w:pStyle w:val="ListParagraph"/>
        <w:ind w:left="1080"/>
      </w:pPr>
      <w:r>
        <w:t xml:space="preserve">Headers </w:t>
      </w:r>
    </w:p>
    <w:p w14:paraId="60626985" w14:textId="4B644019" w:rsidR="00D94A83" w:rsidRDefault="00D94A83" w:rsidP="00D94A83">
      <w:pPr>
        <w:pStyle w:val="ListParagraph"/>
        <w:ind w:left="1080"/>
      </w:pPr>
      <w:r>
        <w:t>Body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FFBD5C6" w:rsidR="006234C7" w:rsidRPr="00D94A83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5B44ECD6" w14:textId="5F91C0E5" w:rsidR="00D94A83" w:rsidRDefault="00D94A83" w:rsidP="00D94A83">
      <w:pPr>
        <w:pStyle w:val="ListParagraph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Il data contract è un “accordo” tra un service e un client il quale descive il tipo di dati che verranno scambiati, in questo modo il client e il service devono avere solo lo stesso data contract.</w:t>
      </w:r>
    </w:p>
    <w:p w14:paraId="75A1FDFC" w14:textId="7A757606" w:rsidR="00D94A83" w:rsidRPr="00F95947" w:rsidRDefault="00D94A83" w:rsidP="00D94A83">
      <w:pPr>
        <w:pStyle w:val="ListParagraph"/>
        <w:ind w:left="1080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>Le operation contract servono invece per definire i metodi disponibili dal servizio.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6C607D97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4CBEE87D" w14:textId="2E487007" w:rsidR="00CD787F" w:rsidRDefault="00CD787F" w:rsidP="00CD787F">
      <w:pPr>
        <w:pStyle w:val="ListParagraph"/>
        <w:ind w:left="1080"/>
      </w:pPr>
      <w:r>
        <w:t>Per gestire la comunicazione tra server e client e implementare metodi CRUD.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B80776">
        <w:rPr>
          <w:rFonts w:cstheme="minorHAnsi"/>
          <w:i/>
          <w:iCs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403C" w14:textId="77777777" w:rsidR="00FB1B6C" w:rsidRDefault="00FB1B6C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29946D6" w14:textId="77777777" w:rsidR="00FB1B6C" w:rsidRDefault="00FB1B6C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CB53" w14:textId="77777777" w:rsidR="00FB1B6C" w:rsidRDefault="00FB1B6C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E3A8254" w14:textId="77777777" w:rsidR="00FB1B6C" w:rsidRDefault="00FB1B6C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4E3A76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5714C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D787F"/>
    <w:rsid w:val="00CE3BE3"/>
    <w:rsid w:val="00CE5FBE"/>
    <w:rsid w:val="00D20C89"/>
    <w:rsid w:val="00D26666"/>
    <w:rsid w:val="00D40B1D"/>
    <w:rsid w:val="00D8241B"/>
    <w:rsid w:val="00D94A83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B1B6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36</cp:revision>
  <cp:lastPrinted>2004-01-22T16:32:00Z</cp:lastPrinted>
  <dcterms:created xsi:type="dcterms:W3CDTF">2020-11-06T14:31:00Z</dcterms:created>
  <dcterms:modified xsi:type="dcterms:W3CDTF">2021-08-06T13:05:00Z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